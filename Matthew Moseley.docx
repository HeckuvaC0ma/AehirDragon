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B5" w:rsidRDefault="00F370B5">
      <w:r>
        <w:t>Matthew Moseley</w:t>
      </w:r>
    </w:p>
    <w:p w:rsidR="00F370B5" w:rsidRDefault="00F370B5" w:rsidP="00F370B5">
      <w:pPr>
        <w:jc w:val="center"/>
      </w:pPr>
      <w:proofErr w:type="spellStart"/>
      <w:r>
        <w:t>Aiher</w:t>
      </w:r>
      <w:proofErr w:type="spellEnd"/>
      <w:r>
        <w:t xml:space="preserve"> Dragon Final Documentation</w:t>
      </w:r>
    </w:p>
    <w:p w:rsidR="00272257" w:rsidRDefault="00272257">
      <w:r>
        <w:t>Experience:</w:t>
      </w:r>
    </w:p>
    <w:p w:rsidR="00576533" w:rsidRDefault="00D43BB1" w:rsidP="009B5A28">
      <w:pPr>
        <w:ind w:firstLine="720"/>
      </w:pPr>
      <w:r>
        <w:t>The Esthetics and overall concept of my game remained the same in the final design of my game.</w:t>
      </w:r>
      <w:r w:rsidR="001C1484">
        <w:t xml:space="preserve"> My main dragon mechanic originally was meant to have twice the number of segments bot controls were only meant to be bound to every other segment.</w:t>
      </w:r>
      <w:r w:rsidR="00F370B5">
        <w:t xml:space="preserve"> My initial design also was based on the premise that the more the segments bends the more the dragon accelerates forward. I turned it into an endless runner style gameplay flow and the motions the players make only </w:t>
      </w:r>
      <w:r w:rsidR="000B61B9">
        <w:t>positions them in an area on the screen.</w:t>
      </w:r>
    </w:p>
    <w:p w:rsidR="000B61B9" w:rsidRDefault="000B61B9">
      <w:r>
        <w:t>Extras</w:t>
      </w:r>
      <w:r w:rsidR="00272257">
        <w:t>:</w:t>
      </w:r>
      <w:r>
        <w:t xml:space="preserve"> </w:t>
      </w:r>
    </w:p>
    <w:p w:rsidR="00272257" w:rsidRDefault="000B61B9" w:rsidP="009B5A28">
      <w:pPr>
        <w:ind w:firstLine="720"/>
      </w:pPr>
      <w:r>
        <w:t xml:space="preserve">A majority of my extra work went into design and </w:t>
      </w:r>
      <w:r w:rsidR="00042BEC">
        <w:t xml:space="preserve">extra asset production. A lot of my code was refactored components from class assignments. Making the control as interactive and sensible as possible was the most </w:t>
      </w:r>
      <w:r w:rsidR="007D70CD">
        <w:t xml:space="preserve">innovative part of my coding. My sounds and sprite assets are </w:t>
      </w:r>
      <w:r w:rsidR="009B5A28">
        <w:t>all custom and I’m pretty proud of how they turned out. Having tested it with others the game has the aesthetic and flow that I expected going from something very serene and tranquil looking but explodes into chaos because of the controls and increasing amount of eminent danger.</w:t>
      </w:r>
      <w:r w:rsidR="008F7290" w:rsidRPr="008F7290">
        <w:t xml:space="preserve"> </w:t>
      </w:r>
      <w:r w:rsidR="008F7290">
        <w:t xml:space="preserve">Though this wasn’t </w:t>
      </w:r>
      <w:r w:rsidR="008F7290">
        <w:t>done through the local storage method, I managed to fake a score saving system.</w:t>
      </w:r>
    </w:p>
    <w:p w:rsidR="00272257" w:rsidRDefault="00272257" w:rsidP="00272257">
      <w:r>
        <w:t xml:space="preserve">How it </w:t>
      </w:r>
      <w:proofErr w:type="gramStart"/>
      <w:r>
        <w:t>Went</w:t>
      </w:r>
      <w:r w:rsidRPr="00272257">
        <w:t xml:space="preserve"> </w:t>
      </w:r>
      <w:r w:rsidR="000B61B9">
        <w:t>:</w:t>
      </w:r>
      <w:proofErr w:type="gramEnd"/>
    </w:p>
    <w:p w:rsidR="00272257" w:rsidRDefault="00042BEC" w:rsidP="009B5A28">
      <w:pPr>
        <w:ind w:firstLine="720"/>
      </w:pPr>
      <w:r>
        <w:t xml:space="preserve">I had issues not being able to have anything to present for the prototype phase but apart from that the </w:t>
      </w:r>
      <w:r w:rsidR="00272257">
        <w:t xml:space="preserve">only error that occurred was the non-fatal error that was caused by the </w:t>
      </w:r>
      <w:proofErr w:type="spellStart"/>
      <w:r w:rsidR="00272257">
        <w:t>SoundJS</w:t>
      </w:r>
      <w:proofErr w:type="spellEnd"/>
      <w:r w:rsidR="00272257">
        <w:t xml:space="preserve"> library</w:t>
      </w:r>
      <w:r>
        <w:t xml:space="preserve">. My dragon segment creation was a little sloppy and had I the time to re-design that I could make it procedural which </w:t>
      </w:r>
      <w:r w:rsidR="007D70CD">
        <w:t>would</w:t>
      </w:r>
      <w:r>
        <w:t xml:space="preserve"> open up the possibility of dynamically increasing/</w:t>
      </w:r>
      <w:r w:rsidR="007D70CD">
        <w:t>decreasing the number of segments on the dragon to make a way of increasing/ decreasing the difficulty also maybe a multiplayer game mode could have been an interesting addition.</w:t>
      </w:r>
      <w:r w:rsidR="008F7290">
        <w:t xml:space="preserve"> Another thing I could add is a dynamic method for drawing and generating the mountains rather than using images with a bounding box for collisions.</w:t>
      </w:r>
    </w:p>
    <w:p w:rsidR="008F7290" w:rsidRDefault="008F7290" w:rsidP="009B5A28">
      <w:pPr>
        <w:ind w:firstLine="720"/>
      </w:pPr>
      <w:r>
        <w:t>My greatest success is that the game turned out visually and mechanically overall as I had planned. My initial proposal mockup had all the elements that appeared in my game. I even managed to make the game flow a little more interesting by having the score constantly increase. I am pleased with the fact that I made the game that I wanted to make.</w:t>
      </w:r>
    </w:p>
    <w:p w:rsidR="00365A86" w:rsidRDefault="00365A86">
      <w:r>
        <w:t>Non-course Resources</w:t>
      </w:r>
      <w:r w:rsidR="000B61B9">
        <w:t>:</w:t>
      </w:r>
    </w:p>
    <w:p w:rsidR="001C1484" w:rsidRDefault="001C1484" w:rsidP="00365A86">
      <w:r>
        <w:t>Ambience asset sound from</w:t>
      </w:r>
      <w:r w:rsidR="00365A86">
        <w:t xml:space="preserve"> </w:t>
      </w:r>
      <w:proofErr w:type="spellStart"/>
      <w:r w:rsidR="00365A86" w:rsidRPr="00365A86">
        <w:t>EnviroAmbient</w:t>
      </w:r>
      <w:proofErr w:type="spellEnd"/>
      <w:r w:rsidR="00365A86">
        <w:t xml:space="preserve"> </w:t>
      </w:r>
      <w:r w:rsidR="00365A86">
        <w:rPr>
          <w:rFonts w:ascii="Arial" w:hAnsi="Arial" w:cs="Arial"/>
          <w:color w:val="555555"/>
          <w:sz w:val="20"/>
          <w:szCs w:val="20"/>
          <w:shd w:val="clear" w:color="auto" w:fill="FFFFFF"/>
        </w:rPr>
        <w:t>©</w:t>
      </w:r>
      <w:r w:rsidR="00365A86"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  <w:r w:rsidR="00365A86">
        <w:t xml:space="preserve"> </w:t>
      </w:r>
      <w:r>
        <w:t xml:space="preserve"> </w:t>
      </w:r>
      <w:r w:rsidR="00365A86">
        <w:t>This sound used is a placeholder for the project submission</w:t>
      </w:r>
      <w:r w:rsidR="00365A86">
        <w:t xml:space="preserve"> </w:t>
      </w:r>
      <w:hyperlink r:id="rId4" w:history="1">
        <w:r w:rsidRPr="005D08E7">
          <w:rPr>
            <w:rStyle w:val="Hyperlink"/>
          </w:rPr>
          <w:t>https://www.youtube.com/watch?v=yRy58bZNU4Q</w:t>
        </w:r>
      </w:hyperlink>
      <w:r w:rsidR="00365A86">
        <w:t xml:space="preserve"> </w:t>
      </w:r>
    </w:p>
    <w:p w:rsidR="00272257" w:rsidRDefault="00272257">
      <w:proofErr w:type="gramStart"/>
      <w:r>
        <w:t>Grade(</w:t>
      </w:r>
      <w:proofErr w:type="gramEnd"/>
      <w:r>
        <w:t>solo-project)</w:t>
      </w:r>
      <w:r w:rsidR="000B61B9">
        <w:t>:</w:t>
      </w:r>
    </w:p>
    <w:p w:rsidR="00272257" w:rsidRDefault="00272257" w:rsidP="009B5A28">
      <w:pPr>
        <w:ind w:firstLine="720"/>
      </w:pPr>
      <w:r>
        <w:t>I feel like</w:t>
      </w:r>
      <w:r w:rsidR="001A2274">
        <w:t xml:space="preserve"> I met all the requirements</w:t>
      </w:r>
      <w:r>
        <w:t xml:space="preserve"> </w:t>
      </w:r>
      <w:r w:rsidR="001A2274">
        <w:t>and all my assets except for the ambience were my own custom assets</w:t>
      </w:r>
      <w:r w:rsidR="00680945">
        <w:t xml:space="preserve"> so I feel like I may have earned a</w:t>
      </w:r>
      <w:bookmarkStart w:id="0" w:name="_GoBack"/>
      <w:bookmarkEnd w:id="0"/>
      <w:r w:rsidR="00680945">
        <w:t xml:space="preserve"> 95%, however I did not turn in the working prototype because the night it was due all I had was a broken version of bluestems that couldn’t even load the canvas </w:t>
      </w:r>
      <w:r w:rsidR="00140405">
        <w:t>so because of that I only could get an 85%</w:t>
      </w:r>
    </w:p>
    <w:sectPr w:rsidR="0027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B1"/>
    <w:rsid w:val="00042BEC"/>
    <w:rsid w:val="000B61B9"/>
    <w:rsid w:val="000C23E6"/>
    <w:rsid w:val="00140405"/>
    <w:rsid w:val="001A2274"/>
    <w:rsid w:val="001C1484"/>
    <w:rsid w:val="00272257"/>
    <w:rsid w:val="00365A86"/>
    <w:rsid w:val="00576533"/>
    <w:rsid w:val="00680945"/>
    <w:rsid w:val="007D70CD"/>
    <w:rsid w:val="008F7290"/>
    <w:rsid w:val="00994E29"/>
    <w:rsid w:val="009B5A28"/>
    <w:rsid w:val="00D43BB1"/>
    <w:rsid w:val="00F3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124D7-F0A0-49C2-A126-83506E03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4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14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Ry58bZNU4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EB10CFEA</Template>
  <TotalTime>208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MOSELEY (RIT Student)</dc:creator>
  <cp:keywords/>
  <dc:description/>
  <cp:lastModifiedBy>MATTHEW MOSELEY (RIT Student)</cp:lastModifiedBy>
  <cp:revision>3</cp:revision>
  <dcterms:created xsi:type="dcterms:W3CDTF">2014-10-22T00:06:00Z</dcterms:created>
  <dcterms:modified xsi:type="dcterms:W3CDTF">2014-10-22T03:34:00Z</dcterms:modified>
</cp:coreProperties>
</file>